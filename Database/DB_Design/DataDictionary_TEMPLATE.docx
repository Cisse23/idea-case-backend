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87" w:rsidRPr="007411AB" w:rsidRDefault="00730CE7" w:rsidP="00E74FFE">
      <w:pPr>
        <w:pStyle w:val="Heading2"/>
        <w:rPr>
          <w:lang w:val="en-US"/>
        </w:rPr>
      </w:pPr>
      <w:bookmarkStart w:id="0" w:name="_Toc187740827"/>
      <w:bookmarkStart w:id="1" w:name="_Toc187741586"/>
      <w:bookmarkStart w:id="2" w:name="_Toc320482228"/>
      <w:r>
        <w:rPr>
          <w:lang w:val="en-US"/>
        </w:rPr>
        <w:t xml:space="preserve">Database design phase 2 </w:t>
      </w:r>
      <w:r w:rsidR="00A25D42">
        <w:rPr>
          <w:lang w:val="en-US"/>
        </w:rPr>
        <w:t>–</w:t>
      </w:r>
      <w:r>
        <w:rPr>
          <w:lang w:val="en-US"/>
        </w:rPr>
        <w:t xml:space="preserve"> Logical</w:t>
      </w:r>
      <w:r w:rsidR="00A25D42">
        <w:rPr>
          <w:lang w:val="en-US"/>
        </w:rPr>
        <w:t xml:space="preserve"> (and later Physical)</w:t>
      </w:r>
      <w:bookmarkStart w:id="3" w:name="_GoBack"/>
      <w:bookmarkEnd w:id="3"/>
      <w:r w:rsidR="005B0087" w:rsidRPr="007411AB">
        <w:rPr>
          <w:lang w:val="en-US"/>
        </w:rPr>
        <w:t xml:space="preserve"> Design</w:t>
      </w:r>
      <w:bookmarkEnd w:id="0"/>
      <w:bookmarkEnd w:id="1"/>
      <w:bookmarkEnd w:id="2"/>
    </w:p>
    <w:p w:rsidR="005B0087" w:rsidRDefault="005B0087" w:rsidP="005B0087">
      <w:pPr>
        <w:pStyle w:val="Heading3"/>
        <w:rPr>
          <w:lang w:val="en-US"/>
        </w:rPr>
      </w:pPr>
      <w:bookmarkStart w:id="4" w:name="_Toc320482230"/>
      <w:r w:rsidRPr="007411AB">
        <w:rPr>
          <w:lang w:val="en-US"/>
        </w:rPr>
        <w:t>Data Dictionary</w:t>
      </w:r>
      <w:bookmarkEnd w:id="4"/>
    </w:p>
    <w:p w:rsidR="00F64F24" w:rsidRPr="0054063F" w:rsidRDefault="0005137C" w:rsidP="00C61887">
      <w:pPr>
        <w:rPr>
          <w:u w:val="single"/>
          <w:lang w:val="en-US"/>
        </w:rPr>
      </w:pPr>
      <w:bookmarkStart w:id="5" w:name="_Toc187740829"/>
      <w:bookmarkStart w:id="6" w:name="_Toc187741588"/>
      <w:r w:rsidRPr="0054063F">
        <w:rPr>
          <w:u w:val="single"/>
          <w:lang w:val="en-US"/>
        </w:rPr>
        <w:t>Table</w:t>
      </w:r>
      <w:r w:rsidR="00EA7F0C" w:rsidRPr="0054063F">
        <w:rPr>
          <w:u w:val="single"/>
          <w:lang w:val="en-US"/>
        </w:rPr>
        <w:t xml:space="preserve"> </w:t>
      </w:r>
      <w:r w:rsidR="00C61887" w:rsidRPr="0054063F">
        <w:rPr>
          <w:u w:val="single"/>
          <w:lang w:val="en-US"/>
        </w:rPr>
        <w:t>descriptions</w:t>
      </w:r>
    </w:p>
    <w:p w:rsidR="00F64F24" w:rsidRPr="007411AB" w:rsidRDefault="00F64F24" w:rsidP="00C61887">
      <w:pPr>
        <w:rPr>
          <w:lang w:val="en-US"/>
        </w:rPr>
      </w:pPr>
    </w:p>
    <w:tbl>
      <w:tblPr>
        <w:tblW w:w="1025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2689"/>
        <w:gridCol w:w="1554"/>
        <w:gridCol w:w="2452"/>
        <w:gridCol w:w="808"/>
        <w:gridCol w:w="1275"/>
      </w:tblGrid>
      <w:tr w:rsidR="00C61887" w:rsidRPr="007411AB" w:rsidTr="00D64941">
        <w:trPr>
          <w:trHeight w:val="671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745009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Table</w:t>
            </w:r>
            <w:r w:rsidR="00C61887"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name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Synonyms/Aliases</w:t>
            </w:r>
            <w:r w:rsidR="00D64941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(to be avoided)</w:t>
            </w:r>
          </w:p>
        </w:tc>
        <w:tc>
          <w:tcPr>
            <w:tcW w:w="2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F76335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Occurrence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Medium /</w:t>
            </w: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br/>
              <w:t>Max amount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Volatility</w:t>
            </w:r>
          </w:p>
        </w:tc>
      </w:tr>
      <w:tr w:rsidR="003F3D5A" w:rsidRPr="00D64941" w:rsidTr="00D64941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Product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592E94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Exact product version that the customers can order. E.g. “HP Elitebook 840 G1, 64BG, Silver, SWE-FI keyboard”.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Product title, Title, Merchandise, Item, </w:t>
            </w:r>
            <w:r w:rsidR="00592E94">
              <w:rPr>
                <w:rFonts w:cs="Arial"/>
                <w:sz w:val="20"/>
                <w:szCs w:val="20"/>
                <w:lang w:val="en-US" w:eastAsia="zh-CN"/>
              </w:rPr>
              <w:t>Product version</w:t>
            </w:r>
            <w:r>
              <w:rPr>
                <w:rFonts w:cs="Arial"/>
                <w:sz w:val="20"/>
                <w:szCs w:val="20"/>
                <w:lang w:val="en-US" w:eastAsia="zh-CN"/>
              </w:rPr>
              <w:t>…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whenever we get new products to our offering. Removed 5 years after the removal from the catalog.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1 000 / 200 000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3F3D5A" w:rsidRPr="007411AB" w:rsidTr="00D64941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D64941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…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3F3D5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3F3D5A" w:rsidRPr="007411AB" w:rsidTr="00D64941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3D5A" w:rsidRPr="002475F9" w:rsidRDefault="003F3D5A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</w:tr>
      <w:tr w:rsidR="00194EB5" w:rsidRPr="007411AB" w:rsidTr="00D64941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2475F9" w:rsidRDefault="00194EB5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2475F9" w:rsidRDefault="00194EB5" w:rsidP="00323DD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13247D" w:rsidRDefault="00194EB5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Pr="00FC43B9" w:rsidRDefault="00194EB5" w:rsidP="00323DDA">
            <w:pPr>
              <w:jc w:val="left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Default="00194EB5" w:rsidP="00194EB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EB5" w:rsidRDefault="00194EB5" w:rsidP="00194EB5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4063F" w:rsidRDefault="00C61887" w:rsidP="00C61887">
      <w:pPr>
        <w:pStyle w:val="Caption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8E29C5">
        <w:rPr>
          <w:lang w:val="en-US"/>
        </w:rPr>
        <w:t>Table</w:t>
      </w:r>
      <w:r w:rsidRPr="007411AB">
        <w:rPr>
          <w:lang w:val="en-US"/>
        </w:rPr>
        <w:t xml:space="preserve"> descriptions</w:t>
      </w:r>
      <w:r w:rsidR="0005137C">
        <w:rPr>
          <w:lang w:val="en-US"/>
        </w:rPr>
        <w:t>.</w:t>
      </w:r>
    </w:p>
    <w:p w:rsidR="0054063F" w:rsidRDefault="0054063F" w:rsidP="0054063F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</w:p>
    <w:p w:rsidR="00C61887" w:rsidRPr="007411AB" w:rsidRDefault="00C61887" w:rsidP="00C61887">
      <w:pPr>
        <w:pStyle w:val="Caption"/>
        <w:rPr>
          <w:lang w:val="en-US"/>
        </w:rPr>
      </w:pPr>
    </w:p>
    <w:p w:rsidR="00C61887" w:rsidRPr="007411AB" w:rsidRDefault="00B34824" w:rsidP="00C61887">
      <w:pPr>
        <w:pStyle w:val="List"/>
        <w:tabs>
          <w:tab w:val="num" w:pos="2160"/>
        </w:tabs>
        <w:spacing w:after="0"/>
        <w:rPr>
          <w:lang w:val="en-US"/>
        </w:rPr>
      </w:pPr>
      <w:r w:rsidRPr="0054063F">
        <w:rPr>
          <w:u w:val="single"/>
          <w:lang w:val="en-US"/>
        </w:rPr>
        <w:t xml:space="preserve">Column </w:t>
      </w:r>
      <w:r w:rsidR="004D24EC" w:rsidRPr="0054063F">
        <w:rPr>
          <w:u w:val="single"/>
          <w:lang w:val="en-US"/>
        </w:rPr>
        <w:t>descriptions</w:t>
      </w:r>
      <w:r w:rsidR="008B1E81" w:rsidRPr="007411AB">
        <w:rPr>
          <w:lang w:val="en-US"/>
        </w:rPr>
        <w:t xml:space="preserve"> with the data types of the chosen</w:t>
      </w:r>
      <w:r w:rsidR="00535725" w:rsidRPr="007411AB">
        <w:rPr>
          <w:lang w:val="en-US"/>
        </w:rPr>
        <w:t xml:space="preserve"> technical storage</w:t>
      </w:r>
      <w:r w:rsidR="008B1E81" w:rsidRPr="007411AB">
        <w:rPr>
          <w:lang w:val="en-US"/>
        </w:rPr>
        <w:t xml:space="preserve"> (</w:t>
      </w:r>
      <w:r w:rsidR="00F76335" w:rsidRPr="007411AB">
        <w:rPr>
          <w:lang w:val="en-US"/>
        </w:rPr>
        <w:t>Relational</w:t>
      </w:r>
      <w:r w:rsidR="00535725" w:rsidRPr="007411AB">
        <w:rPr>
          <w:lang w:val="en-US"/>
        </w:rPr>
        <w:t xml:space="preserve"> Database, </w:t>
      </w:r>
      <w:r w:rsidR="008B1E81" w:rsidRPr="007411AB">
        <w:rPr>
          <w:lang w:val="en-US"/>
        </w:rPr>
        <w:t>MS SQL Server Database)</w:t>
      </w:r>
      <w:r w:rsidR="00C61887" w:rsidRPr="007411AB">
        <w:rPr>
          <w:lang w:val="en-US"/>
        </w:rPr>
        <w:t>:</w:t>
      </w:r>
    </w:p>
    <w:tbl>
      <w:tblPr>
        <w:tblW w:w="10285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417"/>
        <w:gridCol w:w="1843"/>
        <w:gridCol w:w="1417"/>
        <w:gridCol w:w="1134"/>
        <w:gridCol w:w="1009"/>
        <w:gridCol w:w="1895"/>
      </w:tblGrid>
      <w:tr w:rsidR="00FC43B9" w:rsidRPr="007411AB" w:rsidTr="004155C7">
        <w:trPr>
          <w:trHeight w:val="88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Table</w:t>
            </w:r>
            <w:r w:rsidR="00FC43B9" w:rsidRPr="00FC43B9">
              <w:rPr>
                <w:rFonts w:cs="Arial"/>
                <w:b/>
                <w:bCs/>
                <w:sz w:val="16"/>
                <w:szCs w:val="16"/>
              </w:rPr>
              <w:t xml:space="preserve"> name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Data type and Length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NULL / UNIQUE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Primary/Alternate key</w:t>
            </w:r>
          </w:p>
        </w:tc>
        <w:tc>
          <w:tcPr>
            <w:tcW w:w="18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Special value domain?</w:t>
            </w:r>
          </w:p>
        </w:tc>
      </w:tr>
      <w:tr w:rsidR="00FC43B9" w:rsidRPr="007411AB" w:rsidTr="004155C7">
        <w:trPr>
          <w:trHeight w:val="22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D6494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C43B9" w:rsidRPr="00FC43B9" w:rsidRDefault="004155C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323DDA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(Surrogate key)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4668CA" w:rsidP="004668C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FC43B9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3B9" w:rsidRPr="00FC43B9" w:rsidRDefault="00FC43B9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43B9" w:rsidRPr="00FC43B9" w:rsidRDefault="00FC43B9" w:rsidP="008433EE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1</w:t>
            </w:r>
            <w:r w:rsidR="00D64941">
              <w:rPr>
                <w:rFonts w:cs="Arial"/>
                <w:sz w:val="16"/>
                <w:szCs w:val="16"/>
              </w:rPr>
              <w:t>001</w:t>
            </w:r>
            <w:r w:rsidRPr="00FC43B9">
              <w:rPr>
                <w:rFonts w:cs="Arial"/>
                <w:sz w:val="16"/>
                <w:szCs w:val="16"/>
              </w:rPr>
              <w:t>-</w:t>
            </w:r>
            <w:r w:rsidR="008433EE">
              <w:rPr>
                <w:rFonts w:cs="Arial"/>
                <w:sz w:val="16"/>
                <w:szCs w:val="16"/>
              </w:rPr>
              <w:t>999999</w:t>
            </w:r>
          </w:p>
        </w:tc>
      </w:tr>
      <w:tr w:rsidR="00CE03A8" w:rsidRPr="007411AB" w:rsidTr="004155C7">
        <w:trPr>
          <w:trHeight w:val="483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323DDA" w:rsidRDefault="00D64941" w:rsidP="00323DD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…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B64B8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483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323DDA" w:rsidRDefault="00CE03A8" w:rsidP="00323DD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40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323DDA" w:rsidRDefault="00CE03A8" w:rsidP="00323DD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B64B8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324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323DDA" w:rsidRDefault="00CE03A8" w:rsidP="00323DD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B632E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13247D" w:rsidRDefault="00CE03A8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E03A8" w:rsidRPr="007411AB" w:rsidTr="004155C7">
        <w:trPr>
          <w:trHeight w:val="324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13247D" w:rsidRDefault="00CE03A8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E03A8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 w:rsidP="00323DDA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225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CE03A8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72765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ProductCategory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E03A8" w:rsidRPr="00FC43B9" w:rsidRDefault="00D6494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(Surrogate key)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1</w:t>
            </w:r>
            <w:r>
              <w:rPr>
                <w:rFonts w:cs="Arial"/>
                <w:sz w:val="16"/>
                <w:szCs w:val="16"/>
              </w:rPr>
              <w:t>01</w:t>
            </w:r>
            <w:r w:rsidRPr="00FC43B9">
              <w:rPr>
                <w:rFonts w:cs="Arial"/>
                <w:sz w:val="16"/>
                <w:szCs w:val="16"/>
              </w:rPr>
              <w:t>-</w:t>
            </w:r>
            <w:r>
              <w:rPr>
                <w:rFonts w:cs="Arial"/>
                <w:sz w:val="16"/>
                <w:szCs w:val="16"/>
              </w:rPr>
              <w:t>999999</w:t>
            </w:r>
          </w:p>
        </w:tc>
      </w:tr>
      <w:tr w:rsidR="00CE03A8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B64B8F" w:rsidRDefault="00D64941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…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B64B8F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B64B8F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B64B8F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:rsidTr="004155C7">
        <w:trPr>
          <w:trHeight w:val="412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E03A8" w:rsidRPr="00B64B8F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03A8" w:rsidRPr="002475F9" w:rsidRDefault="00CE03A8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 w:rsidP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:rsidTr="004155C7">
        <w:trPr>
          <w:trHeight w:val="412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C6191" w:rsidRPr="00B64B8F" w:rsidRDefault="001C6191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191" w:rsidRPr="002475F9" w:rsidRDefault="001C6191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6191" w:rsidRPr="00FC43B9" w:rsidRDefault="001C6191" w:rsidP="00E413A9">
            <w:pPr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:rsidTr="004155C7">
        <w:trPr>
          <w:trHeight w:val="337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1C6191" w:rsidRPr="007411AB" w:rsidTr="004155C7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E7179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DD2F75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6191" w:rsidRPr="00FC43B9" w:rsidRDefault="001C6191" w:rsidP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FD5001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 w:rsidP="00E7179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</w:tr>
      <w:tr w:rsidR="00D42F3E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2F3E" w:rsidRPr="00991B74" w:rsidRDefault="00D42F3E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F3E" w:rsidRPr="0013247D" w:rsidRDefault="00D42F3E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42F3E" w:rsidRPr="0013247D" w:rsidRDefault="00D42F3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42F3E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13247D" w:rsidRDefault="00D42F3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2F3E" w:rsidRPr="00991B74" w:rsidRDefault="00D42F3E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2F3E" w:rsidRPr="0013247D" w:rsidRDefault="00D42F3E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2F3E" w:rsidRPr="00FC43B9" w:rsidRDefault="00D42F3E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42F3E" w:rsidRPr="00FC43B9" w:rsidRDefault="00D42F3E" w:rsidP="00FD5001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1B74" w:rsidRPr="00991B74" w:rsidRDefault="00991B74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74" w:rsidRPr="00991B74" w:rsidRDefault="00991B74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1B74" w:rsidRPr="00991B74" w:rsidRDefault="00991B74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74" w:rsidRPr="0013247D" w:rsidRDefault="00991B74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91B74" w:rsidRPr="00991B74" w:rsidRDefault="00991B74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B74" w:rsidRPr="0013247D" w:rsidRDefault="00991B74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FC43B9" w:rsidRDefault="00991B74" w:rsidP="00991B74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458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991B74" w:rsidRPr="007411AB" w:rsidTr="004155C7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DD2F75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CA4AC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FC43B9" w:rsidRDefault="00991B74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91B74" w:rsidRDefault="00991B74" w:rsidP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DD2F75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FD5001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13247D" w:rsidRDefault="00991B74" w:rsidP="00E413A9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13247D" w:rsidRDefault="00991B74" w:rsidP="00E413A9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91B74" w:rsidRPr="007411AB" w:rsidTr="004155C7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13247D" w:rsidRDefault="00991B74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91B74" w:rsidRDefault="00991B74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13247D" w:rsidRDefault="00991B74" w:rsidP="00991B74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91B74" w:rsidRPr="00FC43B9" w:rsidRDefault="00991B74" w:rsidP="00E413A9">
            <w:pPr>
              <w:rPr>
                <w:rFonts w:cs="Arial"/>
                <w:sz w:val="16"/>
                <w:szCs w:val="16"/>
              </w:rPr>
            </w:pPr>
          </w:p>
        </w:tc>
      </w:tr>
      <w:tr w:rsidR="00991B74" w:rsidRPr="007411AB" w:rsidTr="004155C7">
        <w:trPr>
          <w:trHeight w:val="24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center"/>
          </w:tcPr>
          <w:p w:rsidR="00991B74" w:rsidRPr="007411AB" w:rsidRDefault="00991B74" w:rsidP="00AD4D19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</w:tr>
    </w:tbl>
    <w:p w:rsidR="00C61887" w:rsidRPr="007411AB" w:rsidRDefault="00C61887" w:rsidP="008E0709">
      <w:pPr>
        <w:pStyle w:val="Caption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2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D811EB">
        <w:rPr>
          <w:lang w:val="en-US"/>
        </w:rPr>
        <w:t>Column</w:t>
      </w:r>
      <w:r w:rsidRPr="007411AB">
        <w:rPr>
          <w:lang w:val="en-US"/>
        </w:rPr>
        <w:t xml:space="preserve"> </w:t>
      </w:r>
      <w:r w:rsidR="004D24EC">
        <w:rPr>
          <w:lang w:val="en-US"/>
        </w:rPr>
        <w:t>descriptions</w:t>
      </w:r>
      <w:r w:rsidR="0005137C">
        <w:rPr>
          <w:lang w:val="en-US"/>
        </w:rPr>
        <w:t>.</w:t>
      </w:r>
      <w:bookmarkEnd w:id="5"/>
      <w:bookmarkEnd w:id="6"/>
    </w:p>
    <w:sectPr w:rsidR="00C61887" w:rsidRPr="007411AB" w:rsidSect="00366436">
      <w:headerReference w:type="default" r:id="rId8"/>
      <w:footerReference w:type="default" r:id="rId9"/>
      <w:headerReference w:type="first" r:id="rId10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3A9" w:rsidRDefault="00E413A9">
      <w:r>
        <w:separator/>
      </w:r>
    </w:p>
  </w:endnote>
  <w:endnote w:type="continuationSeparator" w:id="0">
    <w:p w:rsidR="00E413A9" w:rsidRDefault="00E4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98" w:rsidRPr="00D94BA6" w:rsidRDefault="00A85B98" w:rsidP="00364B65">
    <w:pPr>
      <w:pStyle w:val="Footer"/>
      <w:rPr>
        <w:sz w:val="16"/>
        <w:lang w:val="en-GB"/>
      </w:rPr>
    </w:pPr>
    <w:r w:rsidRPr="00166570">
      <w:rPr>
        <w:sz w:val="16"/>
      </w:rPr>
      <w:fldChar w:fldCharType="begin"/>
    </w:r>
    <w:r w:rsidRPr="00D94BA6">
      <w:rPr>
        <w:sz w:val="16"/>
        <w:lang w:val="en-GB"/>
      </w:rPr>
      <w:instrText xml:space="preserve"> FILENAME </w:instrText>
    </w:r>
    <w:r w:rsidRPr="00166570">
      <w:rPr>
        <w:sz w:val="16"/>
      </w:rPr>
      <w:fldChar w:fldCharType="separate"/>
    </w:r>
    <w:r w:rsidR="00082B64">
      <w:rPr>
        <w:noProof/>
        <w:sz w:val="16"/>
        <w:lang w:val="en-GB"/>
      </w:rPr>
      <w:t>3_Software_Design_Specification_TrekkingCase.doc</w:t>
    </w:r>
    <w:r w:rsidRPr="00166570">
      <w:rPr>
        <w:sz w:val="16"/>
      </w:rPr>
      <w:fldChar w:fldCharType="end"/>
    </w:r>
    <w:r w:rsidRPr="00D21AD0"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/ </w:t>
    </w:r>
    <w:r w:rsidR="00082B64">
      <w:rPr>
        <w:sz w:val="16"/>
        <w:lang w:val="en-GB"/>
      </w:rPr>
      <w:t>© 2007-2012</w:t>
    </w:r>
    <w:r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Juhani Välimäki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3A9" w:rsidRDefault="00E413A9">
      <w:r>
        <w:separator/>
      </w:r>
    </w:p>
  </w:footnote>
  <w:footnote w:type="continuationSeparator" w:id="0">
    <w:p w:rsidR="00E413A9" w:rsidRDefault="00E41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98" w:rsidRDefault="00E35DB9" w:rsidP="0054547D">
    <w:pPr>
      <w:pStyle w:val="Header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0"/>
        <w:lang w:val="en-US"/>
      </w:rPr>
    </w:pPr>
    <w:r>
      <w:rPr>
        <w:rFonts w:cs="Tahoma"/>
        <w:noProof/>
        <w:lang w:eastAsia="fi-FI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438275" cy="512577"/>
          <wp:effectExtent l="0" t="0" r="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aga-heli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5125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5B98" w:rsidRPr="00C47732">
      <w:rPr>
        <w:rFonts w:cs="Tahoma"/>
        <w:lang w:val="en-GB"/>
      </w:rPr>
      <w:t xml:space="preserve"> </w:t>
    </w:r>
    <w:r w:rsidR="00A85B98">
      <w:rPr>
        <w:rFonts w:cs="Tahoma"/>
        <w:lang w:val="en-GB"/>
      </w:rPr>
      <w:tab/>
    </w:r>
    <w:r w:rsidR="00A85B98">
      <w:rPr>
        <w:rFonts w:cs="Tahoma"/>
        <w:lang w:val="en-GB"/>
      </w:rPr>
      <w:tab/>
    </w:r>
    <w:r w:rsidR="00A85B98">
      <w:rPr>
        <w:rFonts w:cs="Tahoma"/>
        <w:lang w:val="en-GB"/>
      </w:rPr>
      <w:tab/>
    </w:r>
    <w:r w:rsidR="00A85B98">
      <w:rPr>
        <w:sz w:val="20"/>
        <w:lang w:val="en-US"/>
      </w:rPr>
      <w:t>Software Design</w:t>
    </w:r>
  </w:p>
  <w:p w:rsidR="00A85B98" w:rsidRPr="0054547D" w:rsidRDefault="00A85B98" w:rsidP="0054547D">
    <w:pPr>
      <w:pStyle w:val="Header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0"/>
        <w:lang w:val="en-GB"/>
      </w:rPr>
    </w:pP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sz w:val="20"/>
        <w:lang w:val="en-US"/>
      </w:rPr>
      <w:tab/>
      <w:t>Student’s name / BIT</w:t>
    </w:r>
    <w:r>
      <w:rPr>
        <w:sz w:val="20"/>
        <w:lang w:val="en-US"/>
      </w:rPr>
      <w:tab/>
    </w:r>
    <w:r>
      <w:rPr>
        <w:b/>
        <w:sz w:val="20"/>
        <w:lang w:val="en-US"/>
      </w:rPr>
      <w:tab/>
    </w:r>
    <w:r>
      <w:rPr>
        <w:b/>
        <w:sz w:val="20"/>
        <w:lang w:val="en-US"/>
      </w:rPr>
      <w:tab/>
    </w:r>
    <w:r w:rsidRPr="00A01244">
      <w:rPr>
        <w:sz w:val="20"/>
        <w:szCs w:val="20"/>
        <w:lang w:val="en-US"/>
      </w:rPr>
      <w:fldChar w:fldCharType="begin"/>
    </w:r>
    <w:r w:rsidRPr="00A01244">
      <w:rPr>
        <w:sz w:val="20"/>
        <w:szCs w:val="20"/>
        <w:lang w:val="en-US"/>
      </w:rPr>
      <w:instrText xml:space="preserve"> PAGE  \* MERGEFORMAT </w:instrText>
    </w:r>
    <w:r w:rsidRPr="00A01244">
      <w:rPr>
        <w:sz w:val="20"/>
        <w:szCs w:val="20"/>
        <w:lang w:val="en-US"/>
      </w:rPr>
      <w:fldChar w:fldCharType="separate"/>
    </w:r>
    <w:r w:rsidR="00A25D42">
      <w:rPr>
        <w:noProof/>
        <w:sz w:val="20"/>
        <w:szCs w:val="20"/>
        <w:lang w:val="en-US"/>
      </w:rPr>
      <w:t>1</w:t>
    </w:r>
    <w:r w:rsidRPr="00A01244">
      <w:rPr>
        <w:sz w:val="20"/>
        <w:szCs w:val="20"/>
        <w:lang w:val="en-US"/>
      </w:rPr>
      <w:fldChar w:fldCharType="end"/>
    </w:r>
    <w:r w:rsidRPr="00A01244">
      <w:rPr>
        <w:sz w:val="20"/>
        <w:szCs w:val="20"/>
        <w:lang w:val="en-US"/>
      </w:rPr>
      <w:t>(</w:t>
    </w:r>
    <w:r w:rsidRPr="00A01244">
      <w:rPr>
        <w:sz w:val="20"/>
        <w:szCs w:val="20"/>
        <w:lang w:val="en-US"/>
      </w:rPr>
      <w:fldChar w:fldCharType="begin"/>
    </w:r>
    <w:r w:rsidRPr="00A01244">
      <w:rPr>
        <w:sz w:val="20"/>
        <w:szCs w:val="20"/>
        <w:lang w:val="en-US"/>
      </w:rPr>
      <w:instrText xml:space="preserve"> NUMPAGES  \* MERGEFORMAT </w:instrText>
    </w:r>
    <w:r w:rsidRPr="00A01244">
      <w:rPr>
        <w:sz w:val="20"/>
        <w:szCs w:val="20"/>
        <w:lang w:val="en-US"/>
      </w:rPr>
      <w:fldChar w:fldCharType="separate"/>
    </w:r>
    <w:r w:rsidR="00A25D42">
      <w:rPr>
        <w:noProof/>
        <w:sz w:val="20"/>
        <w:szCs w:val="20"/>
        <w:lang w:val="en-US"/>
      </w:rPr>
      <w:t>2</w:t>
    </w:r>
    <w:r w:rsidRPr="00A01244">
      <w:rPr>
        <w:sz w:val="20"/>
        <w:szCs w:val="20"/>
        <w:lang w:val="en-US"/>
      </w:rPr>
      <w:fldChar w:fldCharType="end"/>
    </w:r>
    <w:r w:rsidRPr="00A01244">
      <w:rPr>
        <w:sz w:val="20"/>
        <w:szCs w:val="20"/>
        <w:lang w:val="en-US"/>
      </w:rPr>
      <w:t>)</w:t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B98" w:rsidRDefault="00A85B98">
    <w:pPr>
      <w:pStyle w:val="Header"/>
    </w:pPr>
  </w:p>
  <w:p w:rsidR="00A85B98" w:rsidRDefault="00A85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B4AA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CA7D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0CD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425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A2E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C4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C1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4B6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AED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00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80D77"/>
    <w:multiLevelType w:val="hybridMultilevel"/>
    <w:tmpl w:val="78888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A74CC"/>
    <w:multiLevelType w:val="hybridMultilevel"/>
    <w:tmpl w:val="0FAC9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16F33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30BB5"/>
    <w:multiLevelType w:val="hybridMultilevel"/>
    <w:tmpl w:val="A6FA4326"/>
    <w:lvl w:ilvl="0" w:tplc="040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F44E42"/>
    <w:multiLevelType w:val="hybridMultilevel"/>
    <w:tmpl w:val="ED743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A254A5"/>
    <w:multiLevelType w:val="hybridMultilevel"/>
    <w:tmpl w:val="F7227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8269E"/>
    <w:multiLevelType w:val="hybridMultilevel"/>
    <w:tmpl w:val="8D346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A7A80"/>
    <w:multiLevelType w:val="hybridMultilevel"/>
    <w:tmpl w:val="B10E01C8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2A4F"/>
    <w:multiLevelType w:val="hybridMultilevel"/>
    <w:tmpl w:val="4D947E3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300EA"/>
    <w:multiLevelType w:val="hybridMultilevel"/>
    <w:tmpl w:val="6D500A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C802E99"/>
    <w:multiLevelType w:val="hybridMultilevel"/>
    <w:tmpl w:val="2ED06E0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B1A10"/>
    <w:multiLevelType w:val="multilevel"/>
    <w:tmpl w:val="10C2405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A3448"/>
    <w:multiLevelType w:val="hybridMultilevel"/>
    <w:tmpl w:val="EA9E4B2C"/>
    <w:lvl w:ilvl="0" w:tplc="57002548">
      <w:start w:val="1"/>
      <w:numFmt w:val="decimal"/>
      <w:pStyle w:val="KapeaJV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6402D"/>
    <w:multiLevelType w:val="hybridMultilevel"/>
    <w:tmpl w:val="844E347E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83304"/>
    <w:multiLevelType w:val="hybridMultilevel"/>
    <w:tmpl w:val="AB7E7754"/>
    <w:lvl w:ilvl="0" w:tplc="040B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463A5F5F"/>
    <w:multiLevelType w:val="hybridMultilevel"/>
    <w:tmpl w:val="07CEA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07EBE"/>
    <w:multiLevelType w:val="hybridMultilevel"/>
    <w:tmpl w:val="28B87DA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5FE2F4F"/>
    <w:multiLevelType w:val="hybridMultilevel"/>
    <w:tmpl w:val="650C0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5F3F"/>
    <w:multiLevelType w:val="hybridMultilevel"/>
    <w:tmpl w:val="64C2D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9" w15:restartNumberingAfterBreak="0">
    <w:nsid w:val="63283157"/>
    <w:multiLevelType w:val="hybridMultilevel"/>
    <w:tmpl w:val="29BC8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A1DF7"/>
    <w:multiLevelType w:val="hybridMultilevel"/>
    <w:tmpl w:val="3A88D9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963C2"/>
    <w:multiLevelType w:val="hybridMultilevel"/>
    <w:tmpl w:val="9878B5F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A4D6F"/>
    <w:multiLevelType w:val="hybridMultilevel"/>
    <w:tmpl w:val="A316EE6C"/>
    <w:lvl w:ilvl="0" w:tplc="040B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CF2CD5"/>
    <w:multiLevelType w:val="multilevel"/>
    <w:tmpl w:val="63D07C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7A2320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E5F9C"/>
    <w:multiLevelType w:val="multilevel"/>
    <w:tmpl w:val="71707A76"/>
    <w:lvl w:ilvl="0">
      <w:start w:val="1"/>
      <w:numFmt w:val="decimal"/>
      <w:lvlText w:val="%1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795A45F4"/>
    <w:multiLevelType w:val="hybridMultilevel"/>
    <w:tmpl w:val="CA12C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1439E"/>
    <w:multiLevelType w:val="hybridMultilevel"/>
    <w:tmpl w:val="956A949C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22"/>
  </w:num>
  <w:num w:numId="5">
    <w:abstractNumId w:val="11"/>
  </w:num>
  <w:num w:numId="6">
    <w:abstractNumId w:val="36"/>
  </w:num>
  <w:num w:numId="7">
    <w:abstractNumId w:val="27"/>
  </w:num>
  <w:num w:numId="8">
    <w:abstractNumId w:val="15"/>
  </w:num>
  <w:num w:numId="9">
    <w:abstractNumId w:val="26"/>
  </w:num>
  <w:num w:numId="10">
    <w:abstractNumId w:val="12"/>
  </w:num>
  <w:num w:numId="11">
    <w:abstractNumId w:val="31"/>
  </w:num>
  <w:num w:numId="12">
    <w:abstractNumId w:val="19"/>
  </w:num>
  <w:num w:numId="13">
    <w:abstractNumId w:val="14"/>
  </w:num>
  <w:num w:numId="14">
    <w:abstractNumId w:val="28"/>
  </w:num>
  <w:num w:numId="15">
    <w:abstractNumId w:val="10"/>
  </w:num>
  <w:num w:numId="16">
    <w:abstractNumId w:val="25"/>
  </w:num>
  <w:num w:numId="17">
    <w:abstractNumId w:val="16"/>
  </w:num>
  <w:num w:numId="18">
    <w:abstractNumId w:val="21"/>
  </w:num>
  <w:num w:numId="19">
    <w:abstractNumId w:val="32"/>
  </w:num>
  <w:num w:numId="20">
    <w:abstractNumId w:val="18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35"/>
  </w:num>
  <w:num w:numId="34">
    <w:abstractNumId w:val="37"/>
  </w:num>
  <w:num w:numId="35">
    <w:abstractNumId w:val="20"/>
  </w:num>
  <w:num w:numId="36">
    <w:abstractNumId w:val="13"/>
  </w:num>
  <w:num w:numId="37">
    <w:abstractNumId w:val="17"/>
  </w:num>
  <w:num w:numId="38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activeWritingStyle w:appName="MSWord" w:lang="fi-FI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512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A2"/>
    <w:rsid w:val="00007E13"/>
    <w:rsid w:val="00011212"/>
    <w:rsid w:val="0001475C"/>
    <w:rsid w:val="0002036C"/>
    <w:rsid w:val="00024280"/>
    <w:rsid w:val="0002631F"/>
    <w:rsid w:val="0003191B"/>
    <w:rsid w:val="000348AD"/>
    <w:rsid w:val="0003667C"/>
    <w:rsid w:val="00044508"/>
    <w:rsid w:val="00050B7A"/>
    <w:rsid w:val="00050F00"/>
    <w:rsid w:val="0005137C"/>
    <w:rsid w:val="000516CB"/>
    <w:rsid w:val="00052D33"/>
    <w:rsid w:val="0005314A"/>
    <w:rsid w:val="0005397F"/>
    <w:rsid w:val="00054CDB"/>
    <w:rsid w:val="000600DF"/>
    <w:rsid w:val="00066693"/>
    <w:rsid w:val="0007002A"/>
    <w:rsid w:val="00073B9E"/>
    <w:rsid w:val="00074408"/>
    <w:rsid w:val="00074FE0"/>
    <w:rsid w:val="000819DE"/>
    <w:rsid w:val="0008212D"/>
    <w:rsid w:val="00082935"/>
    <w:rsid w:val="00082B64"/>
    <w:rsid w:val="00083192"/>
    <w:rsid w:val="0008677C"/>
    <w:rsid w:val="000870D3"/>
    <w:rsid w:val="00093CD8"/>
    <w:rsid w:val="00095EBC"/>
    <w:rsid w:val="00096926"/>
    <w:rsid w:val="000A52D7"/>
    <w:rsid w:val="000A7476"/>
    <w:rsid w:val="000C0139"/>
    <w:rsid w:val="000C6672"/>
    <w:rsid w:val="000C738D"/>
    <w:rsid w:val="000D0465"/>
    <w:rsid w:val="000D259A"/>
    <w:rsid w:val="000D5AF0"/>
    <w:rsid w:val="000D6F99"/>
    <w:rsid w:val="000E0D20"/>
    <w:rsid w:val="000E3F19"/>
    <w:rsid w:val="000E54CE"/>
    <w:rsid w:val="000E7D0E"/>
    <w:rsid w:val="00101B73"/>
    <w:rsid w:val="001050C0"/>
    <w:rsid w:val="001055CA"/>
    <w:rsid w:val="00107E35"/>
    <w:rsid w:val="00113E25"/>
    <w:rsid w:val="00114F41"/>
    <w:rsid w:val="0013247D"/>
    <w:rsid w:val="00135835"/>
    <w:rsid w:val="00137A8D"/>
    <w:rsid w:val="00137FE2"/>
    <w:rsid w:val="001427CB"/>
    <w:rsid w:val="00143DCD"/>
    <w:rsid w:val="00143EAA"/>
    <w:rsid w:val="0017419D"/>
    <w:rsid w:val="00183C6E"/>
    <w:rsid w:val="0019069D"/>
    <w:rsid w:val="00194EB5"/>
    <w:rsid w:val="001962AD"/>
    <w:rsid w:val="001A002F"/>
    <w:rsid w:val="001A216C"/>
    <w:rsid w:val="001A21F0"/>
    <w:rsid w:val="001A2344"/>
    <w:rsid w:val="001A28A9"/>
    <w:rsid w:val="001A2C91"/>
    <w:rsid w:val="001A5C94"/>
    <w:rsid w:val="001B1D62"/>
    <w:rsid w:val="001B3748"/>
    <w:rsid w:val="001B429D"/>
    <w:rsid w:val="001B44F3"/>
    <w:rsid w:val="001C26D3"/>
    <w:rsid w:val="001C3879"/>
    <w:rsid w:val="001C47EF"/>
    <w:rsid w:val="001C6191"/>
    <w:rsid w:val="001C7C4C"/>
    <w:rsid w:val="001D1A0E"/>
    <w:rsid w:val="001D6983"/>
    <w:rsid w:val="001E1309"/>
    <w:rsid w:val="001E198D"/>
    <w:rsid w:val="001E363F"/>
    <w:rsid w:val="001E7F6F"/>
    <w:rsid w:val="001F60F8"/>
    <w:rsid w:val="0020079C"/>
    <w:rsid w:val="0020171E"/>
    <w:rsid w:val="00201F6D"/>
    <w:rsid w:val="00202C51"/>
    <w:rsid w:val="00203A84"/>
    <w:rsid w:val="00212CD9"/>
    <w:rsid w:val="00213EBD"/>
    <w:rsid w:val="00220578"/>
    <w:rsid w:val="002211FC"/>
    <w:rsid w:val="002219AA"/>
    <w:rsid w:val="00226AF0"/>
    <w:rsid w:val="00227977"/>
    <w:rsid w:val="002309EB"/>
    <w:rsid w:val="00232880"/>
    <w:rsid w:val="0024174D"/>
    <w:rsid w:val="00242ABD"/>
    <w:rsid w:val="00243C9F"/>
    <w:rsid w:val="00255698"/>
    <w:rsid w:val="00256086"/>
    <w:rsid w:val="00266000"/>
    <w:rsid w:val="0026720C"/>
    <w:rsid w:val="002778C8"/>
    <w:rsid w:val="0028485A"/>
    <w:rsid w:val="00290933"/>
    <w:rsid w:val="00290DF3"/>
    <w:rsid w:val="00294A05"/>
    <w:rsid w:val="002A2802"/>
    <w:rsid w:val="002A45D7"/>
    <w:rsid w:val="002B14D7"/>
    <w:rsid w:val="002B1B32"/>
    <w:rsid w:val="002B3F22"/>
    <w:rsid w:val="002B626D"/>
    <w:rsid w:val="002B7889"/>
    <w:rsid w:val="002C2563"/>
    <w:rsid w:val="002C31C6"/>
    <w:rsid w:val="002C54FD"/>
    <w:rsid w:val="002D64F7"/>
    <w:rsid w:val="002D7818"/>
    <w:rsid w:val="002F1DD2"/>
    <w:rsid w:val="002F3AF6"/>
    <w:rsid w:val="002F6DCC"/>
    <w:rsid w:val="00300D7A"/>
    <w:rsid w:val="003039EA"/>
    <w:rsid w:val="00305B4E"/>
    <w:rsid w:val="0031193F"/>
    <w:rsid w:val="00312F30"/>
    <w:rsid w:val="00314016"/>
    <w:rsid w:val="00321FED"/>
    <w:rsid w:val="00322E17"/>
    <w:rsid w:val="00323655"/>
    <w:rsid w:val="00323DDA"/>
    <w:rsid w:val="00330206"/>
    <w:rsid w:val="0033786B"/>
    <w:rsid w:val="0035162C"/>
    <w:rsid w:val="00352C1E"/>
    <w:rsid w:val="00352D87"/>
    <w:rsid w:val="00356213"/>
    <w:rsid w:val="00363657"/>
    <w:rsid w:val="003636CF"/>
    <w:rsid w:val="00363BB5"/>
    <w:rsid w:val="00364B65"/>
    <w:rsid w:val="003650F7"/>
    <w:rsid w:val="00366436"/>
    <w:rsid w:val="00370813"/>
    <w:rsid w:val="0037628F"/>
    <w:rsid w:val="0038026F"/>
    <w:rsid w:val="003814A8"/>
    <w:rsid w:val="00382C26"/>
    <w:rsid w:val="00385B06"/>
    <w:rsid w:val="00386C61"/>
    <w:rsid w:val="003926E5"/>
    <w:rsid w:val="00394D50"/>
    <w:rsid w:val="00397EEE"/>
    <w:rsid w:val="003A4B6B"/>
    <w:rsid w:val="003A7439"/>
    <w:rsid w:val="003C086C"/>
    <w:rsid w:val="003D1DFC"/>
    <w:rsid w:val="003D4527"/>
    <w:rsid w:val="003D5ABC"/>
    <w:rsid w:val="003E5A80"/>
    <w:rsid w:val="003F0943"/>
    <w:rsid w:val="003F3D5A"/>
    <w:rsid w:val="003F4E33"/>
    <w:rsid w:val="003F5509"/>
    <w:rsid w:val="003F635F"/>
    <w:rsid w:val="004155C7"/>
    <w:rsid w:val="00416345"/>
    <w:rsid w:val="00421105"/>
    <w:rsid w:val="0042213A"/>
    <w:rsid w:val="0043152E"/>
    <w:rsid w:val="00434767"/>
    <w:rsid w:val="004445EF"/>
    <w:rsid w:val="00445DE9"/>
    <w:rsid w:val="00451D46"/>
    <w:rsid w:val="00455D9C"/>
    <w:rsid w:val="00456AA5"/>
    <w:rsid w:val="00464993"/>
    <w:rsid w:val="004668CA"/>
    <w:rsid w:val="00466B8B"/>
    <w:rsid w:val="00470559"/>
    <w:rsid w:val="00474176"/>
    <w:rsid w:val="00474D12"/>
    <w:rsid w:val="00476A63"/>
    <w:rsid w:val="00482C67"/>
    <w:rsid w:val="00483699"/>
    <w:rsid w:val="00483F6D"/>
    <w:rsid w:val="004867AB"/>
    <w:rsid w:val="00491C33"/>
    <w:rsid w:val="00492FF2"/>
    <w:rsid w:val="004A1199"/>
    <w:rsid w:val="004A3333"/>
    <w:rsid w:val="004A33B1"/>
    <w:rsid w:val="004A4CB8"/>
    <w:rsid w:val="004B6CF8"/>
    <w:rsid w:val="004B7820"/>
    <w:rsid w:val="004C2582"/>
    <w:rsid w:val="004C39E9"/>
    <w:rsid w:val="004D15F9"/>
    <w:rsid w:val="004D24EC"/>
    <w:rsid w:val="004E4F50"/>
    <w:rsid w:val="004F50CD"/>
    <w:rsid w:val="00500B38"/>
    <w:rsid w:val="00504E5E"/>
    <w:rsid w:val="00507433"/>
    <w:rsid w:val="005133D8"/>
    <w:rsid w:val="00513DF5"/>
    <w:rsid w:val="005206FC"/>
    <w:rsid w:val="00522F72"/>
    <w:rsid w:val="0052429D"/>
    <w:rsid w:val="00530689"/>
    <w:rsid w:val="00531AC5"/>
    <w:rsid w:val="00533AEB"/>
    <w:rsid w:val="00535725"/>
    <w:rsid w:val="005404CE"/>
    <w:rsid w:val="0054063F"/>
    <w:rsid w:val="005448B4"/>
    <w:rsid w:val="0054547D"/>
    <w:rsid w:val="00546810"/>
    <w:rsid w:val="00554648"/>
    <w:rsid w:val="00554FB9"/>
    <w:rsid w:val="00555A47"/>
    <w:rsid w:val="00556B7A"/>
    <w:rsid w:val="005627F2"/>
    <w:rsid w:val="0056539F"/>
    <w:rsid w:val="005662A2"/>
    <w:rsid w:val="00572F42"/>
    <w:rsid w:val="0057431E"/>
    <w:rsid w:val="00581F85"/>
    <w:rsid w:val="00584AD9"/>
    <w:rsid w:val="00585DF8"/>
    <w:rsid w:val="00586087"/>
    <w:rsid w:val="00587BA1"/>
    <w:rsid w:val="00591C5C"/>
    <w:rsid w:val="00592E94"/>
    <w:rsid w:val="00594A42"/>
    <w:rsid w:val="005A2579"/>
    <w:rsid w:val="005A3493"/>
    <w:rsid w:val="005A7201"/>
    <w:rsid w:val="005B0087"/>
    <w:rsid w:val="005B0A58"/>
    <w:rsid w:val="005B0CEC"/>
    <w:rsid w:val="005B4146"/>
    <w:rsid w:val="005B7B52"/>
    <w:rsid w:val="005C4CBF"/>
    <w:rsid w:val="005C619D"/>
    <w:rsid w:val="005D77CF"/>
    <w:rsid w:val="005E0B74"/>
    <w:rsid w:val="005E18FE"/>
    <w:rsid w:val="005E2437"/>
    <w:rsid w:val="005E2A06"/>
    <w:rsid w:val="005E621B"/>
    <w:rsid w:val="005E7B0F"/>
    <w:rsid w:val="005F4530"/>
    <w:rsid w:val="00602F33"/>
    <w:rsid w:val="00611A9A"/>
    <w:rsid w:val="00616EA9"/>
    <w:rsid w:val="00620278"/>
    <w:rsid w:val="006213C2"/>
    <w:rsid w:val="0062555D"/>
    <w:rsid w:val="00627B7F"/>
    <w:rsid w:val="00634D4C"/>
    <w:rsid w:val="006360A4"/>
    <w:rsid w:val="00636378"/>
    <w:rsid w:val="00640B60"/>
    <w:rsid w:val="00642327"/>
    <w:rsid w:val="00647764"/>
    <w:rsid w:val="00650283"/>
    <w:rsid w:val="00651484"/>
    <w:rsid w:val="00654D00"/>
    <w:rsid w:val="00656827"/>
    <w:rsid w:val="006608FB"/>
    <w:rsid w:val="0066749B"/>
    <w:rsid w:val="0067103C"/>
    <w:rsid w:val="00684968"/>
    <w:rsid w:val="00690923"/>
    <w:rsid w:val="00696006"/>
    <w:rsid w:val="00697424"/>
    <w:rsid w:val="006979B2"/>
    <w:rsid w:val="006A571E"/>
    <w:rsid w:val="006A717F"/>
    <w:rsid w:val="006B1A3C"/>
    <w:rsid w:val="006B34CF"/>
    <w:rsid w:val="006B6C83"/>
    <w:rsid w:val="006C145B"/>
    <w:rsid w:val="006C512A"/>
    <w:rsid w:val="006C55D0"/>
    <w:rsid w:val="006D5669"/>
    <w:rsid w:val="006E515B"/>
    <w:rsid w:val="006E522E"/>
    <w:rsid w:val="006E5CC4"/>
    <w:rsid w:val="006F5418"/>
    <w:rsid w:val="006F6ADC"/>
    <w:rsid w:val="0070041A"/>
    <w:rsid w:val="0070255C"/>
    <w:rsid w:val="00716BA3"/>
    <w:rsid w:val="00716EDB"/>
    <w:rsid w:val="0072441A"/>
    <w:rsid w:val="00724BBD"/>
    <w:rsid w:val="007271C0"/>
    <w:rsid w:val="00727656"/>
    <w:rsid w:val="00730CE7"/>
    <w:rsid w:val="00734F2E"/>
    <w:rsid w:val="0073546B"/>
    <w:rsid w:val="007411AB"/>
    <w:rsid w:val="007430E9"/>
    <w:rsid w:val="00745009"/>
    <w:rsid w:val="00745F16"/>
    <w:rsid w:val="00750512"/>
    <w:rsid w:val="007537B7"/>
    <w:rsid w:val="00766CBC"/>
    <w:rsid w:val="00770DD0"/>
    <w:rsid w:val="00772DFE"/>
    <w:rsid w:val="007735E8"/>
    <w:rsid w:val="00776C53"/>
    <w:rsid w:val="00781245"/>
    <w:rsid w:val="0078412C"/>
    <w:rsid w:val="007906A8"/>
    <w:rsid w:val="00795B5C"/>
    <w:rsid w:val="007962DA"/>
    <w:rsid w:val="00796A1E"/>
    <w:rsid w:val="007A0DF5"/>
    <w:rsid w:val="007A30FA"/>
    <w:rsid w:val="007A4251"/>
    <w:rsid w:val="007A4B43"/>
    <w:rsid w:val="007B5FFF"/>
    <w:rsid w:val="007B653C"/>
    <w:rsid w:val="007B73BC"/>
    <w:rsid w:val="007C36F8"/>
    <w:rsid w:val="007C424E"/>
    <w:rsid w:val="007C465E"/>
    <w:rsid w:val="007C6677"/>
    <w:rsid w:val="007C6806"/>
    <w:rsid w:val="007C6FD1"/>
    <w:rsid w:val="007D0A96"/>
    <w:rsid w:val="007D137C"/>
    <w:rsid w:val="007D3977"/>
    <w:rsid w:val="007D48E9"/>
    <w:rsid w:val="007D5022"/>
    <w:rsid w:val="007E0128"/>
    <w:rsid w:val="007E13E2"/>
    <w:rsid w:val="008019BE"/>
    <w:rsid w:val="00802F23"/>
    <w:rsid w:val="008034C2"/>
    <w:rsid w:val="00811A23"/>
    <w:rsid w:val="00813EC4"/>
    <w:rsid w:val="00824AE9"/>
    <w:rsid w:val="008257A9"/>
    <w:rsid w:val="008259A2"/>
    <w:rsid w:val="00825C8F"/>
    <w:rsid w:val="00827722"/>
    <w:rsid w:val="00831261"/>
    <w:rsid w:val="00832247"/>
    <w:rsid w:val="008415A3"/>
    <w:rsid w:val="008433EE"/>
    <w:rsid w:val="00850414"/>
    <w:rsid w:val="008570F9"/>
    <w:rsid w:val="00857F35"/>
    <w:rsid w:val="0086229D"/>
    <w:rsid w:val="008623CD"/>
    <w:rsid w:val="0087043B"/>
    <w:rsid w:val="00872E53"/>
    <w:rsid w:val="0088180C"/>
    <w:rsid w:val="00885CD5"/>
    <w:rsid w:val="008908FB"/>
    <w:rsid w:val="0089182F"/>
    <w:rsid w:val="00892B23"/>
    <w:rsid w:val="008930DE"/>
    <w:rsid w:val="00894290"/>
    <w:rsid w:val="008964D4"/>
    <w:rsid w:val="00896A8A"/>
    <w:rsid w:val="008A09B2"/>
    <w:rsid w:val="008A3558"/>
    <w:rsid w:val="008A4EAA"/>
    <w:rsid w:val="008A5264"/>
    <w:rsid w:val="008A6DB1"/>
    <w:rsid w:val="008B00D1"/>
    <w:rsid w:val="008B1261"/>
    <w:rsid w:val="008B1E81"/>
    <w:rsid w:val="008B7ABA"/>
    <w:rsid w:val="008C1F55"/>
    <w:rsid w:val="008C3031"/>
    <w:rsid w:val="008C75DF"/>
    <w:rsid w:val="008E0709"/>
    <w:rsid w:val="008E29C5"/>
    <w:rsid w:val="008E2E25"/>
    <w:rsid w:val="008E606D"/>
    <w:rsid w:val="008E6DD4"/>
    <w:rsid w:val="00901800"/>
    <w:rsid w:val="00901BE4"/>
    <w:rsid w:val="00905AC4"/>
    <w:rsid w:val="009203D7"/>
    <w:rsid w:val="00923B2A"/>
    <w:rsid w:val="00927EFF"/>
    <w:rsid w:val="00934E5D"/>
    <w:rsid w:val="00957F39"/>
    <w:rsid w:val="00966B52"/>
    <w:rsid w:val="009700AC"/>
    <w:rsid w:val="00983BA3"/>
    <w:rsid w:val="0098620B"/>
    <w:rsid w:val="009864CF"/>
    <w:rsid w:val="00986935"/>
    <w:rsid w:val="00991B74"/>
    <w:rsid w:val="0099454F"/>
    <w:rsid w:val="009957BC"/>
    <w:rsid w:val="009A2389"/>
    <w:rsid w:val="009A4577"/>
    <w:rsid w:val="009A7224"/>
    <w:rsid w:val="009B41CC"/>
    <w:rsid w:val="009B6546"/>
    <w:rsid w:val="009B7D8C"/>
    <w:rsid w:val="009C25AD"/>
    <w:rsid w:val="009C7CB5"/>
    <w:rsid w:val="009D008F"/>
    <w:rsid w:val="009D1DFD"/>
    <w:rsid w:val="009E6F15"/>
    <w:rsid w:val="009F5DCB"/>
    <w:rsid w:val="00A10ADA"/>
    <w:rsid w:val="00A132D0"/>
    <w:rsid w:val="00A2069B"/>
    <w:rsid w:val="00A2477D"/>
    <w:rsid w:val="00A25D42"/>
    <w:rsid w:val="00A44EF8"/>
    <w:rsid w:val="00A54555"/>
    <w:rsid w:val="00A64620"/>
    <w:rsid w:val="00A65714"/>
    <w:rsid w:val="00A66134"/>
    <w:rsid w:val="00A72316"/>
    <w:rsid w:val="00A740BF"/>
    <w:rsid w:val="00A77DC2"/>
    <w:rsid w:val="00A83362"/>
    <w:rsid w:val="00A843EC"/>
    <w:rsid w:val="00A85B98"/>
    <w:rsid w:val="00A87202"/>
    <w:rsid w:val="00A87D4B"/>
    <w:rsid w:val="00A92BD6"/>
    <w:rsid w:val="00A9446C"/>
    <w:rsid w:val="00A94884"/>
    <w:rsid w:val="00A94D48"/>
    <w:rsid w:val="00AA3BAA"/>
    <w:rsid w:val="00AB15ED"/>
    <w:rsid w:val="00AB321A"/>
    <w:rsid w:val="00AB3B50"/>
    <w:rsid w:val="00AB4F24"/>
    <w:rsid w:val="00AD0818"/>
    <w:rsid w:val="00AD0CC9"/>
    <w:rsid w:val="00AD1C9A"/>
    <w:rsid w:val="00AD4D19"/>
    <w:rsid w:val="00AD727F"/>
    <w:rsid w:val="00AE5DFD"/>
    <w:rsid w:val="00AF1E29"/>
    <w:rsid w:val="00B05ACA"/>
    <w:rsid w:val="00B071DC"/>
    <w:rsid w:val="00B12D66"/>
    <w:rsid w:val="00B12F32"/>
    <w:rsid w:val="00B136F9"/>
    <w:rsid w:val="00B14BF9"/>
    <w:rsid w:val="00B17292"/>
    <w:rsid w:val="00B2423A"/>
    <w:rsid w:val="00B26369"/>
    <w:rsid w:val="00B3349D"/>
    <w:rsid w:val="00B338C1"/>
    <w:rsid w:val="00B34824"/>
    <w:rsid w:val="00B42CD1"/>
    <w:rsid w:val="00B44EE4"/>
    <w:rsid w:val="00B45872"/>
    <w:rsid w:val="00B47393"/>
    <w:rsid w:val="00B47A39"/>
    <w:rsid w:val="00B513DD"/>
    <w:rsid w:val="00B55B3C"/>
    <w:rsid w:val="00B613E5"/>
    <w:rsid w:val="00B632EA"/>
    <w:rsid w:val="00B64B8F"/>
    <w:rsid w:val="00B65CC8"/>
    <w:rsid w:val="00B66E76"/>
    <w:rsid w:val="00B74A77"/>
    <w:rsid w:val="00B74FE5"/>
    <w:rsid w:val="00B8217D"/>
    <w:rsid w:val="00BA42E2"/>
    <w:rsid w:val="00BB0250"/>
    <w:rsid w:val="00BB449C"/>
    <w:rsid w:val="00BB4C1F"/>
    <w:rsid w:val="00BB6459"/>
    <w:rsid w:val="00BC0200"/>
    <w:rsid w:val="00BD0FE4"/>
    <w:rsid w:val="00BD2D18"/>
    <w:rsid w:val="00BD3EA2"/>
    <w:rsid w:val="00BD5BDE"/>
    <w:rsid w:val="00BD692C"/>
    <w:rsid w:val="00BE5BBC"/>
    <w:rsid w:val="00BF0C6C"/>
    <w:rsid w:val="00BF1E99"/>
    <w:rsid w:val="00BF2BEE"/>
    <w:rsid w:val="00BF3200"/>
    <w:rsid w:val="00BF3736"/>
    <w:rsid w:val="00C02F20"/>
    <w:rsid w:val="00C20B99"/>
    <w:rsid w:val="00C217D9"/>
    <w:rsid w:val="00C27147"/>
    <w:rsid w:val="00C45140"/>
    <w:rsid w:val="00C46721"/>
    <w:rsid w:val="00C47732"/>
    <w:rsid w:val="00C54A19"/>
    <w:rsid w:val="00C61887"/>
    <w:rsid w:val="00C70A08"/>
    <w:rsid w:val="00C74D9D"/>
    <w:rsid w:val="00C85937"/>
    <w:rsid w:val="00C917F8"/>
    <w:rsid w:val="00C9320F"/>
    <w:rsid w:val="00CA0C3F"/>
    <w:rsid w:val="00CA265D"/>
    <w:rsid w:val="00CA4AC0"/>
    <w:rsid w:val="00CA4E22"/>
    <w:rsid w:val="00CB0CFE"/>
    <w:rsid w:val="00CB118E"/>
    <w:rsid w:val="00CB1646"/>
    <w:rsid w:val="00CB47CB"/>
    <w:rsid w:val="00CC2A00"/>
    <w:rsid w:val="00CC51AA"/>
    <w:rsid w:val="00CC5C37"/>
    <w:rsid w:val="00CC7073"/>
    <w:rsid w:val="00CD00B6"/>
    <w:rsid w:val="00CD1B4E"/>
    <w:rsid w:val="00CD39AD"/>
    <w:rsid w:val="00CD56C3"/>
    <w:rsid w:val="00CE03A8"/>
    <w:rsid w:val="00CE08BC"/>
    <w:rsid w:val="00CE4724"/>
    <w:rsid w:val="00CF0572"/>
    <w:rsid w:val="00CF0B90"/>
    <w:rsid w:val="00CF13A3"/>
    <w:rsid w:val="00CF2775"/>
    <w:rsid w:val="00CF3B0A"/>
    <w:rsid w:val="00CF4A1D"/>
    <w:rsid w:val="00CF64DF"/>
    <w:rsid w:val="00CF6950"/>
    <w:rsid w:val="00D100B4"/>
    <w:rsid w:val="00D10E85"/>
    <w:rsid w:val="00D210BC"/>
    <w:rsid w:val="00D21A26"/>
    <w:rsid w:val="00D21AD0"/>
    <w:rsid w:val="00D23BF7"/>
    <w:rsid w:val="00D24F99"/>
    <w:rsid w:val="00D25F0D"/>
    <w:rsid w:val="00D27BCB"/>
    <w:rsid w:val="00D329B3"/>
    <w:rsid w:val="00D42F3E"/>
    <w:rsid w:val="00D515E5"/>
    <w:rsid w:val="00D516DC"/>
    <w:rsid w:val="00D5257F"/>
    <w:rsid w:val="00D5605A"/>
    <w:rsid w:val="00D56841"/>
    <w:rsid w:val="00D600AC"/>
    <w:rsid w:val="00D64941"/>
    <w:rsid w:val="00D6580C"/>
    <w:rsid w:val="00D72810"/>
    <w:rsid w:val="00D811EB"/>
    <w:rsid w:val="00D863BE"/>
    <w:rsid w:val="00D92BB4"/>
    <w:rsid w:val="00D94BA6"/>
    <w:rsid w:val="00D95F05"/>
    <w:rsid w:val="00DA0B1A"/>
    <w:rsid w:val="00DA46CD"/>
    <w:rsid w:val="00DB1B3D"/>
    <w:rsid w:val="00DC4060"/>
    <w:rsid w:val="00DD2F75"/>
    <w:rsid w:val="00DD3733"/>
    <w:rsid w:val="00DD6D87"/>
    <w:rsid w:val="00DE155A"/>
    <w:rsid w:val="00DE43FA"/>
    <w:rsid w:val="00DE6EC1"/>
    <w:rsid w:val="00DE7622"/>
    <w:rsid w:val="00DE7D9F"/>
    <w:rsid w:val="00E1052C"/>
    <w:rsid w:val="00E14F69"/>
    <w:rsid w:val="00E2473B"/>
    <w:rsid w:val="00E26FDE"/>
    <w:rsid w:val="00E303AE"/>
    <w:rsid w:val="00E35380"/>
    <w:rsid w:val="00E35DB9"/>
    <w:rsid w:val="00E40002"/>
    <w:rsid w:val="00E40580"/>
    <w:rsid w:val="00E40DAC"/>
    <w:rsid w:val="00E413A9"/>
    <w:rsid w:val="00E4218F"/>
    <w:rsid w:val="00E464A6"/>
    <w:rsid w:val="00E56E20"/>
    <w:rsid w:val="00E570D0"/>
    <w:rsid w:val="00E65C32"/>
    <w:rsid w:val="00E6730A"/>
    <w:rsid w:val="00E7132E"/>
    <w:rsid w:val="00E71799"/>
    <w:rsid w:val="00E71EB1"/>
    <w:rsid w:val="00E74FFE"/>
    <w:rsid w:val="00E75574"/>
    <w:rsid w:val="00E7563C"/>
    <w:rsid w:val="00E7613E"/>
    <w:rsid w:val="00E82B65"/>
    <w:rsid w:val="00E83186"/>
    <w:rsid w:val="00E8547F"/>
    <w:rsid w:val="00E86F2E"/>
    <w:rsid w:val="00E955D8"/>
    <w:rsid w:val="00EA0A49"/>
    <w:rsid w:val="00EA1B24"/>
    <w:rsid w:val="00EA5B94"/>
    <w:rsid w:val="00EA7CE2"/>
    <w:rsid w:val="00EA7F0C"/>
    <w:rsid w:val="00EA7F58"/>
    <w:rsid w:val="00EB05E8"/>
    <w:rsid w:val="00EB2159"/>
    <w:rsid w:val="00EB4A57"/>
    <w:rsid w:val="00EC099F"/>
    <w:rsid w:val="00EC224A"/>
    <w:rsid w:val="00EE10A4"/>
    <w:rsid w:val="00EE27ED"/>
    <w:rsid w:val="00EF0D83"/>
    <w:rsid w:val="00EF1AB4"/>
    <w:rsid w:val="00EF40F7"/>
    <w:rsid w:val="00F02AB8"/>
    <w:rsid w:val="00F051CD"/>
    <w:rsid w:val="00F05D91"/>
    <w:rsid w:val="00F061FB"/>
    <w:rsid w:val="00F114C7"/>
    <w:rsid w:val="00F14366"/>
    <w:rsid w:val="00F1441A"/>
    <w:rsid w:val="00F15C04"/>
    <w:rsid w:val="00F21BC8"/>
    <w:rsid w:val="00F261B3"/>
    <w:rsid w:val="00F26E9C"/>
    <w:rsid w:val="00F31245"/>
    <w:rsid w:val="00F33D91"/>
    <w:rsid w:val="00F4351F"/>
    <w:rsid w:val="00F53C51"/>
    <w:rsid w:val="00F5465F"/>
    <w:rsid w:val="00F55487"/>
    <w:rsid w:val="00F56067"/>
    <w:rsid w:val="00F564F5"/>
    <w:rsid w:val="00F5736E"/>
    <w:rsid w:val="00F57FEC"/>
    <w:rsid w:val="00F617A9"/>
    <w:rsid w:val="00F62A66"/>
    <w:rsid w:val="00F62CBB"/>
    <w:rsid w:val="00F64F24"/>
    <w:rsid w:val="00F70895"/>
    <w:rsid w:val="00F76335"/>
    <w:rsid w:val="00F7686F"/>
    <w:rsid w:val="00F7750E"/>
    <w:rsid w:val="00F830FF"/>
    <w:rsid w:val="00F83250"/>
    <w:rsid w:val="00F90735"/>
    <w:rsid w:val="00F90D58"/>
    <w:rsid w:val="00FB20F5"/>
    <w:rsid w:val="00FB2AC4"/>
    <w:rsid w:val="00FB3D6F"/>
    <w:rsid w:val="00FB731D"/>
    <w:rsid w:val="00FC43B9"/>
    <w:rsid w:val="00FC6789"/>
    <w:rsid w:val="00FD0DBA"/>
    <w:rsid w:val="00FD14B1"/>
    <w:rsid w:val="00FD161A"/>
    <w:rsid w:val="00FD2098"/>
    <w:rsid w:val="00FD5001"/>
    <w:rsid w:val="00FD5670"/>
    <w:rsid w:val="00FE30EA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7E56C7"/>
  <w15:chartTrackingRefBased/>
  <w15:docId w15:val="{813F17D8-8243-4C96-B8A3-2E11FB0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290"/>
    <w:pPr>
      <w:spacing w:after="120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uppressAutoHyphens/>
      <w:spacing w:before="240" w:after="60"/>
      <w:ind w:left="431" w:hanging="431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78" w:hanging="578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aulukkoteksti">
    <w:name w:val="Taulukkoteksti"/>
    <w:basedOn w:val="Normal"/>
    <w:autoRedefine/>
    <w:pPr>
      <w:jc w:val="center"/>
    </w:pPr>
    <w:rPr>
      <w:i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bCs/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cs="Arial"/>
      <w:b/>
      <w:bCs/>
      <w:sz w:val="52"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60" w:hanging="2160"/>
      <w:jc w:val="left"/>
    </w:pPr>
  </w:style>
  <w:style w:type="paragraph" w:styleId="BodyText2">
    <w:name w:val="Body Text 2"/>
    <w:basedOn w:val="Normal"/>
    <w:pPr>
      <w:jc w:val="left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LainausJV">
    <w:name w:val="LainausJV"/>
    <w:basedOn w:val="BodyTextIndent"/>
    <w:pPr>
      <w:ind w:left="851" w:right="811" w:firstLine="0"/>
      <w:jc w:val="both"/>
    </w:pPr>
    <w:rPr>
      <w:i/>
    </w:rPr>
  </w:style>
  <w:style w:type="paragraph" w:styleId="BodyTextIndent2">
    <w:name w:val="Body Text Indent 2"/>
    <w:basedOn w:val="Normal"/>
    <w:pPr>
      <w:ind w:left="720"/>
    </w:pPr>
  </w:style>
  <w:style w:type="paragraph" w:customStyle="1" w:styleId="PictureanddiagramCaption">
    <w:name w:val="Picture and diagram Caption"/>
    <w:basedOn w:val="Caption"/>
    <w:next w:val="Normal"/>
    <w:pPr>
      <w:keepNext/>
    </w:pPr>
  </w:style>
  <w:style w:type="paragraph" w:customStyle="1" w:styleId="KapeaJV">
    <w:name w:val="KapeaJV"/>
    <w:basedOn w:val="Normal"/>
    <w:pPr>
      <w:numPr>
        <w:numId w:val="4"/>
      </w:numPr>
      <w:ind w:left="981" w:right="624" w:hanging="357"/>
      <w:jc w:val="left"/>
    </w:pPr>
  </w:style>
  <w:style w:type="paragraph" w:styleId="BodyText3">
    <w:name w:val="Body Text 3"/>
    <w:basedOn w:val="Normal"/>
    <w:pPr>
      <w:jc w:val="left"/>
    </w:pPr>
    <w:rPr>
      <w:rFonts w:cs="Arial"/>
      <w:b/>
      <w:bCs/>
    </w:rPr>
  </w:style>
  <w:style w:type="paragraph" w:customStyle="1" w:styleId="Taulukonteksti">
    <w:name w:val="Taulukon teksti"/>
    <w:basedOn w:val="Normal"/>
    <w:rPr>
      <w:bCs/>
      <w:sz w:val="20"/>
    </w:rPr>
  </w:style>
  <w:style w:type="table" w:styleId="TableGrid">
    <w:name w:val="Table Grid"/>
    <w:basedOn w:val="TableNormal"/>
    <w:rsid w:val="00D9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nempi">
    <w:name w:val="Pienempi"/>
    <w:basedOn w:val="Normal"/>
    <w:pPr>
      <w:spacing w:line="264" w:lineRule="auto"/>
    </w:pPr>
    <w:rPr>
      <w:sz w:val="22"/>
      <w:lang w:val="en-US"/>
    </w:rPr>
  </w:style>
  <w:style w:type="numbering" w:customStyle="1" w:styleId="StyleBulleted">
    <w:name w:val="Style Bulleted"/>
    <w:basedOn w:val="NoList"/>
    <w:rsid w:val="00D94BA6"/>
    <w:pPr>
      <w:numPr>
        <w:numId w:val="18"/>
      </w:numPr>
    </w:pPr>
  </w:style>
  <w:style w:type="paragraph" w:styleId="List">
    <w:name w:val="List"/>
    <w:basedOn w:val="Normal"/>
    <w:rsid w:val="00D94BA6"/>
    <w:pPr>
      <w:ind w:left="284" w:hanging="284"/>
      <w:jc w:val="left"/>
    </w:pPr>
    <w:rPr>
      <w:szCs w:val="20"/>
      <w:lang w:val="en-GB"/>
    </w:rPr>
  </w:style>
  <w:style w:type="paragraph" w:styleId="BalloonText">
    <w:name w:val="Balloon Text"/>
    <w:basedOn w:val="Normal"/>
    <w:link w:val="BalloonTextChar"/>
    <w:rsid w:val="00464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4993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54547D"/>
    <w:rPr>
      <w:rFonts w:ascii="Arial" w:hAnsi="Arial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lju\My%20Documents\DOPIN\Dty&#246;\Dty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CEEC9-CDAF-4203-ADFB-13F3FAD3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Dtyo.dot</Template>
  <TotalTime>7</TotalTime>
  <Pages>2</Pages>
  <Words>143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HAAGAHELIA</Company>
  <LinksUpToDate>false</LinksUpToDate>
  <CharactersWithSpaces>1301</CharactersWithSpaces>
  <SharedDoc>false</SharedDoc>
  <HLinks>
    <vt:vector size="276" baseType="variant">
      <vt:variant>
        <vt:i4>1376313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_Toc320482269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_Toc320482268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_Toc320482267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_Toc320482266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_Toc320482265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_Toc320482264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_Toc320482263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_Toc320482262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_Toc320482261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_Toc320482260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_Toc320482259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_Toc320482258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_Toc320482257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_Toc320482256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_Toc320482255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_Toc320482254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_Toc320482253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_Toc320482252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_Toc320482251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_Toc320482250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_Toc320482249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_Toc320482248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_Toc320482247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_Toc320482246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_Toc320482245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_Toc320482244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_Toc320482243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_Toc320482242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_Toc320482241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_Toc320482240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_Toc320482239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_Toc320482238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_Toc320482237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_Toc320482236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_Toc320482235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_Toc320482234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_Toc320482233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_Toc320482232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_Toc320482231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_Toc320482230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_Toc320482229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_Toc320482228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_Toc320482227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_Toc320482226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_Toc320482225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_Toc320482224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</dc:title>
  <dc:subject>Bite</dc:subject>
  <dc:creator>jv</dc:creator>
  <cp:keywords/>
  <cp:lastModifiedBy>Välimäki Juhani</cp:lastModifiedBy>
  <cp:revision>6</cp:revision>
  <cp:lastPrinted>2011-05-05T16:21:00Z</cp:lastPrinted>
  <dcterms:created xsi:type="dcterms:W3CDTF">2018-08-31T17:55:00Z</dcterms:created>
  <dcterms:modified xsi:type="dcterms:W3CDTF">2018-08-31T18:02:00Z</dcterms:modified>
</cp:coreProperties>
</file>